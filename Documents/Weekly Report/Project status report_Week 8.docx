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2416884"/>
        <w:placeholder>
          <w:docPart w:val="96FEE08A695F5544912B4B7B61960392"/>
        </w:placeholder>
        <w:temporary/>
        <w:showingPlcHdr/>
        <w15:appearance w15:val="hidden"/>
      </w:sdtPr>
      <w:sdtEndPr/>
      <w:sdtContent>
        <w:p w14:paraId="729367F7" w14:textId="77777777" w:rsidR="00E64456" w:rsidRDefault="0038652D" w:rsidP="0038652D">
          <w:pPr>
            <w:pStyle w:val="Title"/>
          </w:pPr>
          <w:r w:rsidRPr="003C3319">
            <w:t>Project status Report</w:t>
          </w:r>
        </w:p>
      </w:sdtContent>
    </w:sdt>
    <w:p w14:paraId="1C085097" w14:textId="77777777"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4786" w:type="pct"/>
        <w:tblBorders>
          <w:insideH w:val="none" w:sz="0" w:space="0" w:color="auto"/>
        </w:tblBorders>
        <w:tblLook w:val="04A0" w:firstRow="1" w:lastRow="0" w:firstColumn="1" w:lastColumn="0" w:noHBand="0" w:noVBand="1"/>
        <w:tblDescription w:val="Content layout table"/>
      </w:tblPr>
      <w:tblGrid>
        <w:gridCol w:w="2767"/>
        <w:gridCol w:w="3573"/>
        <w:gridCol w:w="3309"/>
      </w:tblGrid>
      <w:tr w:rsidR="00CB3F8A" w14:paraId="2F5CF0C8" w14:textId="77777777" w:rsidTr="00CB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tcW w:w="2837" w:type="dxa"/>
          </w:tcPr>
          <w:p w14:paraId="06086D07" w14:textId="77777777" w:rsidR="00CB3F8A" w:rsidRDefault="00CB3F8A" w:rsidP="00B83AB0">
            <w:r>
              <w:t>Report date</w:t>
            </w:r>
          </w:p>
        </w:tc>
        <w:tc>
          <w:tcPr>
            <w:tcW w:w="3665" w:type="dxa"/>
          </w:tcPr>
          <w:p w14:paraId="0C4B538D" w14:textId="025C5DE0" w:rsidR="00CB3F8A" w:rsidRDefault="00CB3F8A" w:rsidP="00B83AB0">
            <w:r>
              <w:t>Team Name:</w:t>
            </w:r>
          </w:p>
        </w:tc>
        <w:tc>
          <w:tcPr>
            <w:tcW w:w="3354" w:type="dxa"/>
          </w:tcPr>
          <w:p w14:paraId="3D8CF34A" w14:textId="1878BB29" w:rsidR="00CB3F8A" w:rsidRDefault="00CB3F8A" w:rsidP="00B83AB0">
            <w:r>
              <w:t>Prepared for:</w:t>
            </w:r>
          </w:p>
        </w:tc>
      </w:tr>
      <w:tr w:rsidR="00CB3F8A" w14:paraId="3A30FE76" w14:textId="77777777" w:rsidTr="00CB3F8A">
        <w:trPr>
          <w:trHeight w:val="273"/>
        </w:trPr>
        <w:tc>
          <w:tcPr>
            <w:tcW w:w="2837" w:type="dxa"/>
          </w:tcPr>
          <w:p w14:paraId="1B8E01E6" w14:textId="31EE55A5" w:rsidR="00CB3F8A" w:rsidRPr="003C3319" w:rsidRDefault="00AB1C40" w:rsidP="00B83AB0">
            <w:r>
              <w:t>1 March 2024</w:t>
            </w:r>
          </w:p>
        </w:tc>
        <w:tc>
          <w:tcPr>
            <w:tcW w:w="3665" w:type="dxa"/>
          </w:tcPr>
          <w:p w14:paraId="31EB94D8" w14:textId="1936B4D3" w:rsidR="00CB3F8A" w:rsidRDefault="00AB1C40" w:rsidP="00B83AB0">
            <w:r>
              <w:t>Team Tangible Interfaces</w:t>
            </w:r>
          </w:p>
        </w:tc>
        <w:tc>
          <w:tcPr>
            <w:tcW w:w="3354" w:type="dxa"/>
          </w:tcPr>
          <w:p w14:paraId="3263F0AC" w14:textId="7A3E784C" w:rsidR="00CB3F8A" w:rsidRDefault="00AB1C40" w:rsidP="007455C5">
            <w:r>
              <w:t>Assembly/Integration</w:t>
            </w:r>
          </w:p>
        </w:tc>
      </w:tr>
    </w:tbl>
    <w:p w14:paraId="049EB66F" w14:textId="3F9500D1"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  <w:r w:rsidR="007F1AA7">
        <w:t>/Completed Activities</w:t>
      </w:r>
    </w:p>
    <w:p w14:paraId="57C97154" w14:textId="64476C8B" w:rsidR="00FF7EBE" w:rsidRDefault="00AB1C40" w:rsidP="00F0767F">
      <w:r>
        <w:t>Ian and Michael have made good progress on the software side; we have a working prototype that can accept keyboard input. Meanwhile, Tony has been designing and modeling an enclosure for the hardware, and some of the parts have come in.</w:t>
      </w:r>
    </w:p>
    <w:p w14:paraId="660D7569" w14:textId="6D13855C" w:rsidR="00CC0778" w:rsidRPr="00DF625C" w:rsidRDefault="007F1AA7" w:rsidP="00CC0778">
      <w:pPr>
        <w:pStyle w:val="Heading1"/>
      </w:pPr>
      <w:r>
        <w:t>Activities in Progress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1008"/>
        <w:gridCol w:w="2016"/>
        <w:gridCol w:w="2016"/>
        <w:gridCol w:w="2520"/>
      </w:tblGrid>
      <w:tr w:rsidR="008A2200" w14:paraId="46ADA5C3" w14:textId="77777777" w:rsidTr="0029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2D5E2B71" w14:textId="77777777" w:rsidR="008A2200" w:rsidRDefault="00B83AB0" w:rsidP="0013652A">
            <w:r>
              <w:t>task</w:t>
            </w:r>
          </w:p>
        </w:tc>
        <w:tc>
          <w:tcPr>
            <w:tcW w:w="1008" w:type="dxa"/>
          </w:tcPr>
          <w:p w14:paraId="10B54FEA" w14:textId="77777777" w:rsidR="008A2200" w:rsidRDefault="00B83AB0" w:rsidP="0013652A">
            <w:r>
              <w:t>% Done</w:t>
            </w:r>
          </w:p>
        </w:tc>
        <w:tc>
          <w:tcPr>
            <w:tcW w:w="2016" w:type="dxa"/>
          </w:tcPr>
          <w:p w14:paraId="16C790E3" w14:textId="77777777" w:rsidR="008A2200" w:rsidRDefault="00B83AB0" w:rsidP="0013652A">
            <w:r>
              <w:t>Due date</w:t>
            </w:r>
          </w:p>
        </w:tc>
        <w:tc>
          <w:tcPr>
            <w:tcW w:w="2016" w:type="dxa"/>
          </w:tcPr>
          <w:p w14:paraId="010E15E2" w14:textId="4922C7AE" w:rsidR="008A2200" w:rsidRDefault="007F1AA7" w:rsidP="0013652A">
            <w:r>
              <w:t>Person Responsible</w:t>
            </w:r>
          </w:p>
        </w:tc>
        <w:tc>
          <w:tcPr>
            <w:tcW w:w="2520" w:type="dxa"/>
          </w:tcPr>
          <w:p w14:paraId="146A222C" w14:textId="77777777" w:rsidR="008A2200" w:rsidRDefault="00B83AB0" w:rsidP="0013652A">
            <w:r>
              <w:t>notes</w:t>
            </w:r>
          </w:p>
        </w:tc>
      </w:tr>
      <w:tr w:rsidR="008A2200" w14:paraId="7D4F1C01" w14:textId="77777777" w:rsidTr="008A2200">
        <w:trPr>
          <w:trHeight w:val="331"/>
        </w:trPr>
        <w:tc>
          <w:tcPr>
            <w:tcW w:w="2520" w:type="dxa"/>
          </w:tcPr>
          <w:p w14:paraId="0EBCFC87" w14:textId="00774BF8" w:rsidR="008A2200" w:rsidRDefault="00AB1C40" w:rsidP="0013652A">
            <w:r>
              <w:t>UI work</w:t>
            </w:r>
          </w:p>
        </w:tc>
        <w:tc>
          <w:tcPr>
            <w:tcW w:w="1008" w:type="dxa"/>
          </w:tcPr>
          <w:p w14:paraId="03307833" w14:textId="426194C9" w:rsidR="008A2200" w:rsidRDefault="00AB1C40" w:rsidP="0013652A">
            <w:r>
              <w:t>65%</w:t>
            </w:r>
          </w:p>
        </w:tc>
        <w:tc>
          <w:tcPr>
            <w:tcW w:w="2016" w:type="dxa"/>
          </w:tcPr>
          <w:p w14:paraId="757FF5FF" w14:textId="03CAEE3F" w:rsidR="008A2200" w:rsidRDefault="00AB1C40" w:rsidP="0013652A">
            <w:r>
              <w:t>8 March</w:t>
            </w:r>
          </w:p>
        </w:tc>
        <w:tc>
          <w:tcPr>
            <w:tcW w:w="2016" w:type="dxa"/>
          </w:tcPr>
          <w:p w14:paraId="490D1DB1" w14:textId="16D20AA9" w:rsidR="008A2200" w:rsidRDefault="00AB1C40" w:rsidP="0013652A">
            <w:r>
              <w:t>Ian</w:t>
            </w:r>
          </w:p>
        </w:tc>
        <w:tc>
          <w:tcPr>
            <w:tcW w:w="2520" w:type="dxa"/>
          </w:tcPr>
          <w:p w14:paraId="1738E8FE" w14:textId="11C22535" w:rsidR="008A2200" w:rsidRDefault="00AB1C40" w:rsidP="0013652A">
            <w:r>
              <w:t>Ian has been busy with OS.</w:t>
            </w:r>
          </w:p>
        </w:tc>
      </w:tr>
      <w:tr w:rsidR="008A2200" w14:paraId="180EE6E2" w14:textId="77777777" w:rsidTr="008A2200">
        <w:trPr>
          <w:trHeight w:val="331"/>
        </w:trPr>
        <w:tc>
          <w:tcPr>
            <w:tcW w:w="2520" w:type="dxa"/>
          </w:tcPr>
          <w:p w14:paraId="5EF25A5B" w14:textId="46106863" w:rsidR="008A2200" w:rsidRDefault="00AB1C40" w:rsidP="0013652A">
            <w:r>
              <w:t>API Integration</w:t>
            </w:r>
          </w:p>
        </w:tc>
        <w:tc>
          <w:tcPr>
            <w:tcW w:w="1008" w:type="dxa"/>
          </w:tcPr>
          <w:p w14:paraId="128148FA" w14:textId="0C83C673" w:rsidR="008A2200" w:rsidRDefault="00AB1C40" w:rsidP="0013652A">
            <w:r>
              <w:t>50%</w:t>
            </w:r>
          </w:p>
        </w:tc>
        <w:tc>
          <w:tcPr>
            <w:tcW w:w="2016" w:type="dxa"/>
          </w:tcPr>
          <w:p w14:paraId="04D9523A" w14:textId="725DA5A9" w:rsidR="008A2200" w:rsidRDefault="00AB1C40" w:rsidP="0013652A">
            <w:r>
              <w:t>8 March</w:t>
            </w:r>
          </w:p>
        </w:tc>
        <w:tc>
          <w:tcPr>
            <w:tcW w:w="2016" w:type="dxa"/>
          </w:tcPr>
          <w:p w14:paraId="20341F6A" w14:textId="73419944" w:rsidR="008A2200" w:rsidRDefault="00AB1C40" w:rsidP="0013652A">
            <w:r>
              <w:t>Michael</w:t>
            </w:r>
          </w:p>
        </w:tc>
        <w:tc>
          <w:tcPr>
            <w:tcW w:w="2520" w:type="dxa"/>
          </w:tcPr>
          <w:p w14:paraId="0AA5DCA9" w14:textId="37A6CEE9" w:rsidR="008A2200" w:rsidRDefault="00AB1C40" w:rsidP="0013652A">
            <w:r>
              <w:t>N/A</w:t>
            </w:r>
          </w:p>
        </w:tc>
      </w:tr>
      <w:tr w:rsidR="008A2200" w14:paraId="1F80D750" w14:textId="77777777" w:rsidTr="008A2200">
        <w:trPr>
          <w:trHeight w:val="331"/>
        </w:trPr>
        <w:tc>
          <w:tcPr>
            <w:tcW w:w="2520" w:type="dxa"/>
          </w:tcPr>
          <w:p w14:paraId="0EBC3B61" w14:textId="77777777" w:rsidR="008A2200" w:rsidRDefault="008A2200" w:rsidP="0013652A"/>
        </w:tc>
        <w:tc>
          <w:tcPr>
            <w:tcW w:w="1008" w:type="dxa"/>
          </w:tcPr>
          <w:p w14:paraId="663EB275" w14:textId="77777777" w:rsidR="008A2200" w:rsidRDefault="008A2200" w:rsidP="0013652A"/>
        </w:tc>
        <w:tc>
          <w:tcPr>
            <w:tcW w:w="2016" w:type="dxa"/>
          </w:tcPr>
          <w:p w14:paraId="0E511184" w14:textId="77777777" w:rsidR="008A2200" w:rsidRDefault="008A2200" w:rsidP="0013652A"/>
        </w:tc>
        <w:tc>
          <w:tcPr>
            <w:tcW w:w="2016" w:type="dxa"/>
          </w:tcPr>
          <w:p w14:paraId="5719B4B7" w14:textId="77777777" w:rsidR="008A2200" w:rsidRDefault="008A2200" w:rsidP="0013652A"/>
        </w:tc>
        <w:tc>
          <w:tcPr>
            <w:tcW w:w="2520" w:type="dxa"/>
          </w:tcPr>
          <w:p w14:paraId="1036C06D" w14:textId="77777777" w:rsidR="008A2200" w:rsidRDefault="008A2200" w:rsidP="0013652A"/>
        </w:tc>
      </w:tr>
    </w:tbl>
    <w:p w14:paraId="2CD0D701" w14:textId="47402687" w:rsidR="008A2200" w:rsidRPr="0044378E" w:rsidRDefault="007F1AA7" w:rsidP="00EC0CF1">
      <w:pPr>
        <w:pStyle w:val="Heading1"/>
      </w:pPr>
      <w:r>
        <w:t xml:space="preserve">ACtivities Planned for Next Week 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14:paraId="77AFE05A" w14:textId="77777777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62D50B04" w14:textId="6122A1EF" w:rsidR="00EC1F4E" w:rsidRDefault="007F1AA7" w:rsidP="0013652A">
            <w:r>
              <w:t>Task</w:t>
            </w:r>
          </w:p>
        </w:tc>
        <w:tc>
          <w:tcPr>
            <w:tcW w:w="2016" w:type="dxa"/>
          </w:tcPr>
          <w:p w14:paraId="22148780" w14:textId="69F07097" w:rsidR="00EC1F4E" w:rsidRDefault="007F1AA7" w:rsidP="0013652A">
            <w:r>
              <w:t>Person REsponsible</w:t>
            </w:r>
          </w:p>
        </w:tc>
        <w:tc>
          <w:tcPr>
            <w:tcW w:w="1512" w:type="dxa"/>
          </w:tcPr>
          <w:p w14:paraId="089EF453" w14:textId="481C3B1B" w:rsidR="00EC1F4E" w:rsidRDefault="00EC1F4E" w:rsidP="0013652A"/>
        </w:tc>
        <w:tc>
          <w:tcPr>
            <w:tcW w:w="1512" w:type="dxa"/>
          </w:tcPr>
          <w:p w14:paraId="550FB7D1" w14:textId="7E144403" w:rsidR="00EC1F4E" w:rsidRDefault="00EC1F4E" w:rsidP="0013652A"/>
        </w:tc>
        <w:tc>
          <w:tcPr>
            <w:tcW w:w="2520" w:type="dxa"/>
          </w:tcPr>
          <w:p w14:paraId="570BB872" w14:textId="77777777" w:rsidR="00EC1F4E" w:rsidRDefault="00B83AB0" w:rsidP="0013652A">
            <w:r>
              <w:t>notes</w:t>
            </w:r>
          </w:p>
        </w:tc>
      </w:tr>
      <w:tr w:rsidR="00EC1F4E" w14:paraId="156F98B5" w14:textId="77777777" w:rsidTr="00CA4D00">
        <w:trPr>
          <w:trHeight w:val="331"/>
        </w:trPr>
        <w:tc>
          <w:tcPr>
            <w:tcW w:w="2520" w:type="dxa"/>
          </w:tcPr>
          <w:p w14:paraId="313ECEF6" w14:textId="1D0F67EC" w:rsidR="00EC1F4E" w:rsidRDefault="00AB1C40" w:rsidP="0013652A">
            <w:r>
              <w:t>Hardware Assembly</w:t>
            </w:r>
          </w:p>
        </w:tc>
        <w:tc>
          <w:tcPr>
            <w:tcW w:w="2016" w:type="dxa"/>
          </w:tcPr>
          <w:p w14:paraId="51968D5B" w14:textId="35219A30" w:rsidR="00EC1F4E" w:rsidRDefault="00AB1C40" w:rsidP="0013652A">
            <w:r>
              <w:t>Tony</w:t>
            </w:r>
          </w:p>
        </w:tc>
        <w:tc>
          <w:tcPr>
            <w:tcW w:w="1512" w:type="dxa"/>
          </w:tcPr>
          <w:p w14:paraId="17B9BBAB" w14:textId="77777777" w:rsidR="00EC1F4E" w:rsidRDefault="00EC1F4E" w:rsidP="0013652A"/>
        </w:tc>
        <w:tc>
          <w:tcPr>
            <w:tcW w:w="1512" w:type="dxa"/>
          </w:tcPr>
          <w:p w14:paraId="4B616045" w14:textId="77777777" w:rsidR="00EC1F4E" w:rsidRDefault="00EC1F4E" w:rsidP="0013652A"/>
        </w:tc>
        <w:tc>
          <w:tcPr>
            <w:tcW w:w="2520" w:type="dxa"/>
          </w:tcPr>
          <w:p w14:paraId="71B7060A" w14:textId="4D63BDE0" w:rsidR="00EC1F4E" w:rsidRDefault="00AB1C40" w:rsidP="0013652A">
            <w:r>
              <w:t>Will have to learn Arduino</w:t>
            </w:r>
          </w:p>
        </w:tc>
      </w:tr>
      <w:tr w:rsidR="00EC1F4E" w14:paraId="0CB17992" w14:textId="77777777" w:rsidTr="00CA4D00">
        <w:trPr>
          <w:trHeight w:val="331"/>
        </w:trPr>
        <w:tc>
          <w:tcPr>
            <w:tcW w:w="2520" w:type="dxa"/>
          </w:tcPr>
          <w:p w14:paraId="754220F5" w14:textId="1A5BA060" w:rsidR="00EC1F4E" w:rsidRDefault="00AB1C40" w:rsidP="0013652A">
            <w:r>
              <w:t>Hardware Integration</w:t>
            </w:r>
          </w:p>
        </w:tc>
        <w:tc>
          <w:tcPr>
            <w:tcW w:w="2016" w:type="dxa"/>
          </w:tcPr>
          <w:p w14:paraId="04F7429B" w14:textId="438C0E6B" w:rsidR="00EC1F4E" w:rsidRDefault="00AB1C40" w:rsidP="0013652A">
            <w:r>
              <w:t>Tony</w:t>
            </w:r>
          </w:p>
        </w:tc>
        <w:tc>
          <w:tcPr>
            <w:tcW w:w="1512" w:type="dxa"/>
          </w:tcPr>
          <w:p w14:paraId="1CC2E17E" w14:textId="77777777" w:rsidR="00EC1F4E" w:rsidRDefault="00EC1F4E" w:rsidP="0013652A"/>
        </w:tc>
        <w:tc>
          <w:tcPr>
            <w:tcW w:w="1512" w:type="dxa"/>
          </w:tcPr>
          <w:p w14:paraId="7B51668D" w14:textId="77777777" w:rsidR="00EC1F4E" w:rsidRDefault="00EC1F4E" w:rsidP="0013652A"/>
        </w:tc>
        <w:tc>
          <w:tcPr>
            <w:tcW w:w="2520" w:type="dxa"/>
          </w:tcPr>
          <w:p w14:paraId="7CD82FDF" w14:textId="49E6058E" w:rsidR="00EC1F4E" w:rsidRDefault="00AB1C40" w:rsidP="0013652A">
            <w:r>
              <w:t>N/A</w:t>
            </w:r>
          </w:p>
        </w:tc>
      </w:tr>
      <w:tr w:rsidR="00EC1F4E" w14:paraId="7FAD84AF" w14:textId="77777777" w:rsidTr="00CA4D00">
        <w:trPr>
          <w:trHeight w:val="331"/>
        </w:trPr>
        <w:tc>
          <w:tcPr>
            <w:tcW w:w="2520" w:type="dxa"/>
          </w:tcPr>
          <w:p w14:paraId="0F919DC0" w14:textId="77777777" w:rsidR="00EC1F4E" w:rsidRDefault="00EC1F4E" w:rsidP="0013652A"/>
        </w:tc>
        <w:tc>
          <w:tcPr>
            <w:tcW w:w="2016" w:type="dxa"/>
          </w:tcPr>
          <w:p w14:paraId="605D7BB5" w14:textId="77777777" w:rsidR="00EC1F4E" w:rsidRDefault="00EC1F4E" w:rsidP="0013652A"/>
        </w:tc>
        <w:tc>
          <w:tcPr>
            <w:tcW w:w="1512" w:type="dxa"/>
          </w:tcPr>
          <w:p w14:paraId="7D5FA7FD" w14:textId="77777777" w:rsidR="00EC1F4E" w:rsidRDefault="00EC1F4E" w:rsidP="0013652A"/>
        </w:tc>
        <w:tc>
          <w:tcPr>
            <w:tcW w:w="1512" w:type="dxa"/>
          </w:tcPr>
          <w:p w14:paraId="59BCA1ED" w14:textId="77777777" w:rsidR="00EC1F4E" w:rsidRDefault="00EC1F4E" w:rsidP="0013652A"/>
        </w:tc>
        <w:tc>
          <w:tcPr>
            <w:tcW w:w="2520" w:type="dxa"/>
          </w:tcPr>
          <w:p w14:paraId="349CD53E" w14:textId="77777777" w:rsidR="00EC1F4E" w:rsidRDefault="00EC1F4E" w:rsidP="0013652A"/>
        </w:tc>
      </w:tr>
    </w:tbl>
    <w:p w14:paraId="3EC8339F" w14:textId="77777777" w:rsidR="00B83AB0" w:rsidRDefault="00B83AB0" w:rsidP="00EC0CF1">
      <w:pPr>
        <w:pStyle w:val="Heading1"/>
      </w:pPr>
      <w:r>
        <w:t xml:space="preserve">Risk </w:t>
      </w:r>
      <w:r w:rsidRPr="00EC0CF1">
        <w:t>and</w:t>
      </w:r>
      <w:r>
        <w:t xml:space="preserve"> issue history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5040"/>
        <w:gridCol w:w="2520"/>
        <w:gridCol w:w="2520"/>
      </w:tblGrid>
      <w:tr w:rsidR="00B83AB0" w14:paraId="38DAAE26" w14:textId="77777777" w:rsidTr="00EC0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040" w:type="dxa"/>
          </w:tcPr>
          <w:p w14:paraId="217132F4" w14:textId="77777777" w:rsidR="00B83AB0" w:rsidRDefault="00B83AB0" w:rsidP="0013652A">
            <w:r>
              <w:t>issue</w:t>
            </w:r>
          </w:p>
        </w:tc>
        <w:tc>
          <w:tcPr>
            <w:tcW w:w="2520" w:type="dxa"/>
          </w:tcPr>
          <w:p w14:paraId="0EBC8C77" w14:textId="68775024" w:rsidR="00B83AB0" w:rsidRDefault="007F1AA7" w:rsidP="0013652A">
            <w:r>
              <w:t>Mitigation Plan</w:t>
            </w:r>
          </w:p>
        </w:tc>
        <w:tc>
          <w:tcPr>
            <w:tcW w:w="2520" w:type="dxa"/>
          </w:tcPr>
          <w:p w14:paraId="72657231" w14:textId="444A73B5" w:rsidR="00B83AB0" w:rsidRDefault="00B83AB0" w:rsidP="0013652A"/>
        </w:tc>
      </w:tr>
      <w:tr w:rsidR="00B83AB0" w14:paraId="11B4C824" w14:textId="77777777" w:rsidTr="00EC0CF1">
        <w:trPr>
          <w:trHeight w:val="331"/>
        </w:trPr>
        <w:tc>
          <w:tcPr>
            <w:tcW w:w="5040" w:type="dxa"/>
          </w:tcPr>
          <w:p w14:paraId="3857B475" w14:textId="36256350" w:rsidR="00B83AB0" w:rsidRDefault="00AB1C40" w:rsidP="0013652A">
            <w:r>
              <w:t>N/A</w:t>
            </w:r>
          </w:p>
        </w:tc>
        <w:tc>
          <w:tcPr>
            <w:tcW w:w="2520" w:type="dxa"/>
          </w:tcPr>
          <w:p w14:paraId="17B2BF61" w14:textId="77777777" w:rsidR="00B83AB0" w:rsidRDefault="00B83AB0" w:rsidP="0013652A"/>
        </w:tc>
        <w:tc>
          <w:tcPr>
            <w:tcW w:w="2520" w:type="dxa"/>
          </w:tcPr>
          <w:p w14:paraId="3F649BAB" w14:textId="77777777" w:rsidR="00B83AB0" w:rsidRDefault="00B83AB0" w:rsidP="0013652A"/>
        </w:tc>
      </w:tr>
      <w:tr w:rsidR="00FF7EBE" w14:paraId="329E187A" w14:textId="77777777" w:rsidTr="00EC0CF1">
        <w:trPr>
          <w:trHeight w:val="331"/>
        </w:trPr>
        <w:tc>
          <w:tcPr>
            <w:tcW w:w="5040" w:type="dxa"/>
          </w:tcPr>
          <w:p w14:paraId="5F6EB876" w14:textId="77777777" w:rsidR="00FF7EBE" w:rsidRDefault="00FF7EBE" w:rsidP="0013652A"/>
        </w:tc>
        <w:tc>
          <w:tcPr>
            <w:tcW w:w="2520" w:type="dxa"/>
          </w:tcPr>
          <w:p w14:paraId="35A7673A" w14:textId="77777777" w:rsidR="00FF7EBE" w:rsidRDefault="00FF7EBE" w:rsidP="0013652A"/>
        </w:tc>
        <w:tc>
          <w:tcPr>
            <w:tcW w:w="2520" w:type="dxa"/>
          </w:tcPr>
          <w:p w14:paraId="722FE62C" w14:textId="77777777" w:rsidR="00FF7EBE" w:rsidRDefault="00FF7EBE" w:rsidP="0013652A"/>
        </w:tc>
      </w:tr>
      <w:tr w:rsidR="00B83AB0" w14:paraId="35DA972D" w14:textId="77777777" w:rsidTr="00EC0CF1">
        <w:trPr>
          <w:trHeight w:val="331"/>
        </w:trPr>
        <w:tc>
          <w:tcPr>
            <w:tcW w:w="5040" w:type="dxa"/>
          </w:tcPr>
          <w:p w14:paraId="761DC8C6" w14:textId="77777777" w:rsidR="00B83AB0" w:rsidRDefault="00B83AB0" w:rsidP="0013652A"/>
        </w:tc>
        <w:tc>
          <w:tcPr>
            <w:tcW w:w="2520" w:type="dxa"/>
          </w:tcPr>
          <w:p w14:paraId="6FAC4691" w14:textId="77777777" w:rsidR="00B83AB0" w:rsidRDefault="00B83AB0" w:rsidP="0013652A"/>
        </w:tc>
        <w:tc>
          <w:tcPr>
            <w:tcW w:w="2520" w:type="dxa"/>
          </w:tcPr>
          <w:p w14:paraId="3F1C2595" w14:textId="77777777" w:rsidR="00B83AB0" w:rsidRDefault="00B83AB0" w:rsidP="0013652A"/>
        </w:tc>
      </w:tr>
    </w:tbl>
    <w:p w14:paraId="02EC9162" w14:textId="77777777" w:rsidR="00CB3F8A" w:rsidRDefault="007F1AA7" w:rsidP="00CB3F8A">
      <w:pPr>
        <w:pStyle w:val="Heading1"/>
        <w:shd w:val="clear" w:color="auto" w:fill="auto"/>
        <w:rPr>
          <w:color w:val="000000" w:themeColor="text1"/>
          <w:highlight w:val="yellow"/>
        </w:rPr>
      </w:pPr>
      <w:r w:rsidRPr="00CB3F8A">
        <w:rPr>
          <w:color w:val="000000" w:themeColor="text1"/>
          <w:highlight w:val="yellow"/>
        </w:rPr>
        <w:t xml:space="preserve">Did your team meet with your faculty advisor this week? </w:t>
      </w:r>
      <w:r w:rsidRPr="00AB1C40">
        <w:rPr>
          <w:color w:val="000000" w:themeColor="text1"/>
          <w:highlight w:val="yellow"/>
          <w:u w:val="single"/>
        </w:rPr>
        <w:t>Yes</w:t>
      </w:r>
      <w:r w:rsidRPr="00CB3F8A">
        <w:rPr>
          <w:color w:val="000000" w:themeColor="text1"/>
          <w:highlight w:val="yellow"/>
        </w:rPr>
        <w:t xml:space="preserve">/No. </w:t>
      </w:r>
    </w:p>
    <w:p w14:paraId="1DE66F38" w14:textId="72D3FF19" w:rsidR="005A2C96" w:rsidRPr="00CB3F8A" w:rsidRDefault="007F1AA7" w:rsidP="00CB3F8A">
      <w:pPr>
        <w:pStyle w:val="Heading1"/>
        <w:shd w:val="clear" w:color="auto" w:fill="auto"/>
        <w:rPr>
          <w:color w:val="000000" w:themeColor="text1"/>
        </w:rPr>
      </w:pPr>
      <w:r w:rsidRPr="00CB3F8A">
        <w:rPr>
          <w:color w:val="000000" w:themeColor="text1"/>
          <w:highlight w:val="yellow"/>
        </w:rPr>
        <w:t xml:space="preserve">NExt Scheduled Meeting </w:t>
      </w:r>
      <w:r w:rsidR="00CB3F8A">
        <w:rPr>
          <w:color w:val="000000" w:themeColor="text1"/>
          <w:highlight w:val="yellow"/>
        </w:rPr>
        <w:t>with your advisor</w:t>
      </w:r>
      <w:r w:rsidR="00AB1C40">
        <w:rPr>
          <w:color w:val="000000" w:themeColor="text1"/>
          <w:highlight w:val="yellow"/>
        </w:rPr>
        <w:t xml:space="preserve"> </w:t>
      </w:r>
      <w:r w:rsidR="00AB1C40" w:rsidRPr="00AB1C40">
        <w:rPr>
          <w:color w:val="000000" w:themeColor="text1"/>
          <w:highlight w:val="yellow"/>
          <w:u w:val="single"/>
        </w:rPr>
        <w:t>12 March</w:t>
      </w:r>
      <w:bookmarkStart w:id="0" w:name="_GoBack"/>
      <w:bookmarkEnd w:id="0"/>
    </w:p>
    <w:p w14:paraId="2C4570F7" w14:textId="22766A92" w:rsidR="008E3A9C" w:rsidRDefault="00755643">
      <w:r>
        <w:t>*At the end of each week email form to advisor and turn in on canvas.</w:t>
      </w:r>
    </w:p>
    <w:sectPr w:rsidR="008E3A9C" w:rsidSect="00785B50">
      <w:footerReference w:type="default" r:id="rId7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C47E4" w14:textId="77777777" w:rsidR="0072765A" w:rsidRDefault="0072765A" w:rsidP="00E02929">
      <w:pPr>
        <w:spacing w:after="0"/>
      </w:pPr>
      <w:r>
        <w:separator/>
      </w:r>
    </w:p>
  </w:endnote>
  <w:endnote w:type="continuationSeparator" w:id="0">
    <w:p w14:paraId="492DACF5" w14:textId="77777777" w:rsidR="0072765A" w:rsidRDefault="0072765A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F43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548BB" w14:textId="77777777" w:rsidR="0072765A" w:rsidRDefault="0072765A" w:rsidP="00E02929">
      <w:pPr>
        <w:spacing w:after="0"/>
      </w:pPr>
      <w:r>
        <w:separator/>
      </w:r>
    </w:p>
  </w:footnote>
  <w:footnote w:type="continuationSeparator" w:id="0">
    <w:p w14:paraId="1BFF63C3" w14:textId="77777777" w:rsidR="0072765A" w:rsidRDefault="0072765A" w:rsidP="00E029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A7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3120E0"/>
    <w:rsid w:val="00321270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2765A"/>
    <w:rsid w:val="007455C5"/>
    <w:rsid w:val="00755643"/>
    <w:rsid w:val="00781081"/>
    <w:rsid w:val="00785B50"/>
    <w:rsid w:val="00791ED5"/>
    <w:rsid w:val="00794F82"/>
    <w:rsid w:val="007A565D"/>
    <w:rsid w:val="007B57C2"/>
    <w:rsid w:val="007F1AA7"/>
    <w:rsid w:val="008105F2"/>
    <w:rsid w:val="00813E52"/>
    <w:rsid w:val="0081578A"/>
    <w:rsid w:val="008411EF"/>
    <w:rsid w:val="008A2200"/>
    <w:rsid w:val="008E3A9C"/>
    <w:rsid w:val="008E448C"/>
    <w:rsid w:val="00913758"/>
    <w:rsid w:val="00923E5C"/>
    <w:rsid w:val="0093672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1C40"/>
    <w:rsid w:val="00AB2FD7"/>
    <w:rsid w:val="00AB739B"/>
    <w:rsid w:val="00AF1675"/>
    <w:rsid w:val="00B41BE0"/>
    <w:rsid w:val="00B605D5"/>
    <w:rsid w:val="00B83AB0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3F8A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10ED2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CCE8F"/>
  <w15:docId w15:val="{ACED0246-AD7D-1D4E-A8A0-6EBE21FC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ff/Library/Containers/com.microsoft.Word/Data/Library/Application%20Support/Microsoft/Office/16.0/DTS/Search/%7bFE5FA057-BECB-1D46-A4E1-307C2F1DA496%7dtf164026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FEE08A695F5544912B4B7B61960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F6E9C-6990-304F-A8D7-877039543F70}"/>
      </w:docPartPr>
      <w:docPartBody>
        <w:p w:rsidR="00674D23" w:rsidRDefault="00674D23">
          <w:pPr>
            <w:pStyle w:val="96FEE08A695F5544912B4B7B61960392"/>
          </w:pPr>
          <w:r w:rsidRPr="003C3319"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23"/>
    <w:rsid w:val="005057FE"/>
    <w:rsid w:val="00674D23"/>
    <w:rsid w:val="00CD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FEE08A695F5544912B4B7B61960392">
    <w:name w:val="96FEE08A695F5544912B4B7B61960392"/>
  </w:style>
  <w:style w:type="paragraph" w:customStyle="1" w:styleId="F950465942C9D34ABE9D5DD5E056B3B8">
    <w:name w:val="F950465942C9D34ABE9D5DD5E056B3B8"/>
  </w:style>
  <w:style w:type="paragraph" w:customStyle="1" w:styleId="9F13D576C5BB724D81566387DCEBB01C">
    <w:name w:val="9F13D576C5BB724D81566387DCEBB01C"/>
  </w:style>
  <w:style w:type="paragraph" w:customStyle="1" w:styleId="BD50A8B94080254B9B8FDCB08CFA3C21">
    <w:name w:val="BD50A8B94080254B9B8FDCB08CFA3C21"/>
  </w:style>
  <w:style w:type="paragraph" w:customStyle="1" w:styleId="CADC581D42C4754080EF90F313A1FFB5">
    <w:name w:val="CADC581D42C4754080EF90F313A1FFB5"/>
  </w:style>
  <w:style w:type="paragraph" w:customStyle="1" w:styleId="DA903EBE9D56784685F42041FE79EED2">
    <w:name w:val="DA903EBE9D56784685F42041FE79EED2"/>
  </w:style>
  <w:style w:type="paragraph" w:customStyle="1" w:styleId="E7CDABC43267DE4D93AD32D8E0942F45">
    <w:name w:val="E7CDABC43267DE4D93AD32D8E0942F45"/>
    <w:rsid w:val="00674D23"/>
  </w:style>
  <w:style w:type="paragraph" w:customStyle="1" w:styleId="F7694A3E6A938A4D91ABFE78FD5BE12B">
    <w:name w:val="F7694A3E6A938A4D91ABFE78FD5BE12B"/>
    <w:rsid w:val="00674D23"/>
  </w:style>
  <w:style w:type="paragraph" w:customStyle="1" w:styleId="0596251CA9E2584B9D077DAF84CAFF9D">
    <w:name w:val="0596251CA9E2584B9D077DAF84CAFF9D"/>
  </w:style>
  <w:style w:type="paragraph" w:customStyle="1" w:styleId="F7012A64B5BAFC448AFC3A31C812AC13">
    <w:name w:val="F7012A64B5BAFC448AFC3A31C812AC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{FE5FA057-BECB-1D46-A4E1-307C2F1DA496}tf16402666.dotx</Template>
  <TotalTime>32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Tony Gupta</cp:lastModifiedBy>
  <cp:revision>3</cp:revision>
  <dcterms:created xsi:type="dcterms:W3CDTF">2023-08-22T19:06:00Z</dcterms:created>
  <dcterms:modified xsi:type="dcterms:W3CDTF">2024-03-02T04:12:00Z</dcterms:modified>
</cp:coreProperties>
</file>